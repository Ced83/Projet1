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C068A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         HTLM (suite)</w:t>
      </w:r>
    </w:p>
    <w:p w14:paraId="1FF3D3DF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 Liste non ordonnée</w:t>
      </w:r>
    </w:p>
    <w:p w14:paraId="6813CFAD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&gt;&lt;/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dÃ©limite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toute la liste</w:t>
      </w:r>
    </w:p>
    <w:p w14:paraId="5B130C7E" w14:textId="163C7F7B" w:rsidR="00EA1AD2" w:rsidRDefault="00E5324E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&gt;&lt;/li&gt;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dÃ©limite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un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Ã©lÃ©ment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de la liste (une puce)</w:t>
      </w:r>
    </w:p>
    <w:p w14:paraId="29F343BD" w14:textId="77777777" w:rsidR="003A0E69" w:rsidRDefault="003A0E69"/>
    <w:p w14:paraId="04D32627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ex: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14:paraId="336B5A9E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&lt;Fraises&lt;/li&gt;</w:t>
      </w:r>
    </w:p>
    <w:p w14:paraId="38803EEF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&gt;Framboises&lt;/li&gt;</w:t>
      </w:r>
    </w:p>
    <w:p w14:paraId="2AFB2101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</w:t>
      </w: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&gt;Cerises&lt;/li&gt;</w:t>
      </w:r>
    </w:p>
    <w:p w14:paraId="7F2DF675" w14:textId="747A6A05" w:rsidR="00EA1AD2" w:rsidRDefault="00E5324E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ul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14:paraId="17424325" w14:textId="77777777" w:rsidR="003A0E69" w:rsidRDefault="003A0E69"/>
    <w:p w14:paraId="2154D134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*ce qui donne sur la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page:</w:t>
      </w:r>
      <w:proofErr w:type="gramEnd"/>
    </w:p>
    <w:p w14:paraId="4DEA848B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- Fraises</w:t>
      </w:r>
    </w:p>
    <w:p w14:paraId="38EB9B5E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- Framboises</w:t>
      </w:r>
    </w:p>
    <w:p w14:paraId="41B43AF1" w14:textId="6416A9B2" w:rsidR="00EA1AD2" w:rsidRDefault="00E5324E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- Cerises</w:t>
      </w:r>
    </w:p>
    <w:p w14:paraId="547907E6" w14:textId="77777777" w:rsidR="003A0E69" w:rsidRDefault="003A0E69"/>
    <w:p w14:paraId="3A460891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*Liste ordonnée</w:t>
      </w:r>
    </w:p>
    <w:p w14:paraId="2BC3746D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ol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&gt;&lt;/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 &lt;li&gt;&lt;/li&gt;</w:t>
      </w:r>
    </w:p>
    <w:p w14:paraId="04563399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ex: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14:paraId="7A061852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&gt;Fraises&lt;/li&gt;</w:t>
      </w:r>
    </w:p>
    <w:p w14:paraId="56DFF447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&gt;Framboises&lt;/li&gt;</w:t>
      </w:r>
    </w:p>
    <w:p w14:paraId="68AB369C" w14:textId="4230F485" w:rsidR="00EA1AD2" w:rsidRDefault="00E5324E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li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&gt;Cerises&lt;/li&gt;</w:t>
      </w:r>
    </w:p>
    <w:p w14:paraId="6B2176B8" w14:textId="77777777" w:rsidR="003A0E69" w:rsidRDefault="003A0E69"/>
    <w:p w14:paraId="0B5AF151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*ce qui </w:t>
      </w:r>
      <w:r>
        <w:rPr>
          <w:rFonts w:ascii="Courier New" w:eastAsia="Courier New" w:hAnsi="Courier New" w:cs="Courier New"/>
          <w:sz w:val="16"/>
          <w:szCs w:val="16"/>
        </w:rPr>
        <w:t xml:space="preserve">donne sur la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page:</w:t>
      </w:r>
      <w:proofErr w:type="gramEnd"/>
    </w:p>
    <w:p w14:paraId="3AE86075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1. Fraises</w:t>
      </w:r>
    </w:p>
    <w:p w14:paraId="7FC92C89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2. Framboises</w:t>
      </w:r>
    </w:p>
    <w:p w14:paraId="63BE8146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3. Cerises</w:t>
      </w:r>
    </w:p>
    <w:p w14:paraId="1E723DDD" w14:textId="77777777" w:rsidR="00EA1AD2" w:rsidRDefault="00EA1AD2">
      <w:pPr>
        <w:rPr>
          <w:sz w:val="16"/>
          <w:szCs w:val="16"/>
        </w:rPr>
      </w:pPr>
    </w:p>
    <w:p w14:paraId="1FBBFC30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*Pour faire un lien vers un autre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site: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ex avec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Openclassrooms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14:paraId="09C67A0F" w14:textId="77777777" w:rsidR="00EA1AD2" w:rsidRDefault="00EA1AD2">
      <w:pPr>
        <w:rPr>
          <w:sz w:val="16"/>
          <w:szCs w:val="16"/>
        </w:rPr>
      </w:pPr>
    </w:p>
    <w:p w14:paraId="1E4542E7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href="https://openclassrooms.com"&gt;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OpenClassrooms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&lt;/a&gt;</w:t>
      </w:r>
    </w:p>
    <w:p w14:paraId="62246D42" w14:textId="77777777" w:rsidR="00EA1AD2" w:rsidRDefault="00EA1AD2">
      <w:pPr>
        <w:rPr>
          <w:sz w:val="16"/>
          <w:szCs w:val="16"/>
        </w:rPr>
      </w:pPr>
    </w:p>
    <w:p w14:paraId="2A8078E9" w14:textId="77777777" w:rsidR="00EA1AD2" w:rsidRDefault="00E5324E"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*Pour placer ce lien au sein d'un 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paragraphe:</w:t>
      </w:r>
      <w:proofErr w:type="gramEnd"/>
    </w:p>
    <w:p w14:paraId="1DAB46C2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&gt;Bonjour.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Vous souhaitez visiter &lt;a href="https://openclassrooms.com"&gt;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OpenClassrooms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&lt;/a&gt;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?&lt;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4EC63839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C'est un bon site &lt;/p&gt;</w:t>
      </w:r>
    </w:p>
    <w:p w14:paraId="2567C1F1" w14:textId="77777777" w:rsidR="00EA1AD2" w:rsidRDefault="00EA1AD2">
      <w:pPr>
        <w:rPr>
          <w:sz w:val="16"/>
          <w:szCs w:val="16"/>
        </w:rPr>
      </w:pPr>
    </w:p>
    <w:p w14:paraId="18880F39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*Comment faire un lien de la page 1 vers la page 2, sans avoir d'adresse en http://</w:t>
      </w:r>
    </w:p>
    <w:p w14:paraId="36BCBAED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&gt;Bonjour. Souhaitez-vous consulter &lt;a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href="page2.html"&gt;la page 2&lt;/a&gt;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?&lt;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/p&gt;</w:t>
      </w:r>
    </w:p>
    <w:p w14:paraId="015BD8F0" w14:textId="77777777" w:rsidR="00EA1AD2" w:rsidRDefault="00EA1AD2">
      <w:pPr>
        <w:rPr>
          <w:sz w:val="16"/>
          <w:szCs w:val="16"/>
        </w:rPr>
      </w:pPr>
    </w:p>
    <w:p w14:paraId="3B9E2390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*Deux pages situées dans des dossiers différents</w:t>
      </w:r>
    </w:p>
    <w:p w14:paraId="3CC723E1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href="contenu/page2.html"&gt;</w:t>
      </w:r>
    </w:p>
    <w:p w14:paraId="3EB84881" w14:textId="77777777" w:rsidR="00EA1AD2" w:rsidRDefault="00EA1AD2">
      <w:pPr>
        <w:rPr>
          <w:sz w:val="16"/>
          <w:szCs w:val="16"/>
        </w:rPr>
      </w:pPr>
    </w:p>
    <w:p w14:paraId="3EC24791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*Un lien vers une ancre (un mot clé)</w:t>
      </w:r>
    </w:p>
    <w:p w14:paraId="3E406330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h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2 id="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mon_ancre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"&gt;Titre&lt;/h2&gt; </w:t>
      </w:r>
      <w:r>
        <w:rPr>
          <w:rFonts w:ascii="Courier New" w:eastAsia="Courier New" w:hAnsi="Courier New" w:cs="Courier New"/>
          <w:sz w:val="16"/>
          <w:szCs w:val="16"/>
        </w:rPr>
        <w:t>(titre)</w:t>
      </w:r>
    </w:p>
    <w:p w14:paraId="4729F64A" w14:textId="77777777" w:rsidR="00EA1AD2" w:rsidRDefault="00EA1AD2">
      <w:pPr>
        <w:rPr>
          <w:sz w:val="16"/>
          <w:szCs w:val="16"/>
        </w:rPr>
      </w:pPr>
    </w:p>
    <w:p w14:paraId="2FDA4429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href="#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mon_ancre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"&gt;Aller vers l'ancre&lt;/a&gt;</w:t>
      </w:r>
      <w:r>
        <w:rPr>
          <w:rFonts w:ascii="Courier New" w:eastAsia="Courier New" w:hAnsi="Courier New" w:cs="Courier New"/>
          <w:sz w:val="16"/>
          <w:szCs w:val="16"/>
        </w:rPr>
        <w:t xml:space="preserve"> (lien)</w:t>
      </w:r>
    </w:p>
    <w:p w14:paraId="6375931D" w14:textId="77777777" w:rsidR="00EA1AD2" w:rsidRDefault="00EA1AD2">
      <w:pPr>
        <w:rPr>
          <w:sz w:val="16"/>
          <w:szCs w:val="16"/>
        </w:rPr>
      </w:pPr>
    </w:p>
    <w:p w14:paraId="30999E8C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*Lien ver</w:t>
      </w:r>
      <w:r>
        <w:rPr>
          <w:rFonts w:ascii="Courier New" w:eastAsia="Courier New" w:hAnsi="Courier New" w:cs="Courier New"/>
          <w:sz w:val="16"/>
          <w:szCs w:val="16"/>
        </w:rPr>
        <w:t>s une ancre située dans une autre page</w:t>
      </w:r>
    </w:p>
    <w:p w14:paraId="106420A0" w14:textId="77777777" w:rsidR="00EA1AD2" w:rsidRDefault="00E5324E">
      <w:proofErr w:type="gramStart"/>
      <w:r>
        <w:rPr>
          <w:rFonts w:ascii="Courier New" w:eastAsia="Courier New" w:hAnsi="Courier New" w:cs="Courier New"/>
          <w:sz w:val="16"/>
          <w:szCs w:val="16"/>
        </w:rPr>
        <w:t>ex: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&lt;h1&gt;Le Mégamix&lt;/h1&gt;</w:t>
      </w:r>
    </w:p>
    <w:p w14:paraId="6C4463B4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&gt;</w:t>
      </w:r>
    </w:p>
    <w:p w14:paraId="16B1D878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Rendez-vous quelque part sur une autre page :&lt;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3FCA329C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&lt;</w:t>
      </w:r>
      <w:proofErr w:type="gramStart"/>
      <w:r w:rsidRPr="003A0E69">
        <w:rPr>
          <w:rFonts w:ascii="Courier New" w:eastAsia="Courier New" w:hAnsi="Courier New" w:cs="Courier New"/>
          <w:b/>
          <w:color w:val="004DBB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href="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ancres.html</w:t>
      </w:r>
      <w:r>
        <w:rPr>
          <w:rFonts w:ascii="Courier New" w:eastAsia="Courier New" w:hAnsi="Courier New" w:cs="Courier New"/>
          <w:b/>
          <w:color w:val="D16349"/>
          <w:sz w:val="16"/>
          <w:szCs w:val="16"/>
        </w:rPr>
        <w:t>#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cuisine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"&gt;La cuisine&lt;/a&gt;&lt;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4B045B4B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href="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ancres.html</w:t>
      </w:r>
      <w:r>
        <w:rPr>
          <w:rFonts w:ascii="Courier New" w:eastAsia="Courier New" w:hAnsi="Courier New" w:cs="Courier New"/>
          <w:b/>
          <w:color w:val="D16349"/>
          <w:sz w:val="16"/>
          <w:szCs w:val="16"/>
        </w:rPr>
        <w:t>#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rollers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"&gt;Les rollers&lt;/a&gt;&lt;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012F372C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href="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ancres.html</w:t>
      </w:r>
      <w:r>
        <w:rPr>
          <w:rFonts w:ascii="Courier New" w:eastAsia="Courier New" w:hAnsi="Courier New" w:cs="Courier New"/>
          <w:b/>
          <w:color w:val="D16349"/>
          <w:sz w:val="16"/>
          <w:szCs w:val="16"/>
        </w:rPr>
        <w:t>#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arc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"&gt;Le tir à l'arc&lt;/a&gt;&lt;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0B644E2E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&lt;/p&gt;</w:t>
      </w:r>
    </w:p>
    <w:p w14:paraId="22180139" w14:textId="77777777" w:rsidR="00EA1AD2" w:rsidRDefault="00EA1AD2">
      <w:pPr>
        <w:rPr>
          <w:sz w:val="16"/>
          <w:szCs w:val="16"/>
        </w:rPr>
      </w:pPr>
    </w:p>
    <w:p w14:paraId="0DF3A3C4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*Un lien qui affiche une infobulle au survol</w:t>
      </w:r>
    </w:p>
    <w:p w14:paraId="56DE4CF0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&gt;Bonjour. Souhaitez-vous visiter &lt;a href="https://openclassrooms.com" 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title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="Vous ne le regretterez pas !"&gt;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OpenClassrooms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&lt;/a&gt;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?&lt;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/p&gt;</w:t>
      </w:r>
    </w:p>
    <w:p w14:paraId="293A7442" w14:textId="77777777" w:rsidR="00EA1AD2" w:rsidRDefault="00EA1AD2">
      <w:pPr>
        <w:rPr>
          <w:sz w:val="16"/>
          <w:szCs w:val="16"/>
        </w:rPr>
      </w:pPr>
    </w:p>
    <w:p w14:paraId="428ADAB3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*Un lien qui ouvre une</w:t>
      </w:r>
      <w:r>
        <w:rPr>
          <w:rFonts w:ascii="Courier New" w:eastAsia="Courier New" w:hAnsi="Courier New" w:cs="Courier New"/>
          <w:sz w:val="16"/>
          <w:szCs w:val="16"/>
        </w:rPr>
        <w:t xml:space="preserve"> nouvelle fenêtre</w:t>
      </w:r>
    </w:p>
    <w:p w14:paraId="63F4CCE2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&gt;Bonjour. Souhaitez-vous visiter &lt;a href="https://openclassrooms.com" 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title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="Vous ne le regretterez pas !" 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target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="_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blank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"&gt;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OpenClassrooms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&lt;/a&gt;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?&lt;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/p&gt;</w:t>
      </w:r>
    </w:p>
    <w:p w14:paraId="4164DB5C" w14:textId="77777777" w:rsidR="00EA1AD2" w:rsidRDefault="00EA1AD2">
      <w:pPr>
        <w:rPr>
          <w:sz w:val="16"/>
          <w:szCs w:val="16"/>
        </w:rPr>
      </w:pPr>
    </w:p>
    <w:p w14:paraId="5540296B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*Un lien pour envoyer un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e-mail</w:t>
      </w:r>
      <w:proofErr w:type="gramEnd"/>
    </w:p>
    <w:p w14:paraId="1981D546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&gt;&lt;a href="mailto:votrenom@bidule.com"&gt;Envoyez-moi un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e-mail !&lt;/a&gt;&lt;/p&gt;</w:t>
      </w:r>
    </w:p>
    <w:p w14:paraId="24DFAB62" w14:textId="77777777" w:rsidR="00EA1AD2" w:rsidRDefault="00EA1AD2">
      <w:pPr>
        <w:rPr>
          <w:sz w:val="16"/>
          <w:szCs w:val="16"/>
        </w:rPr>
      </w:pPr>
    </w:p>
    <w:p w14:paraId="33BE96FC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*Un lien pour télécharger un fichier</w:t>
      </w:r>
    </w:p>
    <w:p w14:paraId="31B306DB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p</w:t>
      </w:r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&gt;&lt;a href="monfichier.zip"&gt;Télécharger le fichier&lt;/a&gt;&lt;/p&gt;</w:t>
      </w:r>
    </w:p>
    <w:p w14:paraId="3C1ADA13" w14:textId="77777777" w:rsidR="00EA1AD2" w:rsidRDefault="00EA1AD2">
      <w:pPr>
        <w:rPr>
          <w:sz w:val="16"/>
          <w:szCs w:val="16"/>
        </w:rPr>
      </w:pPr>
    </w:p>
    <w:p w14:paraId="6D2CCE8F" w14:textId="77777777" w:rsidR="00EA1AD2" w:rsidRDefault="00EA1AD2">
      <w:pPr>
        <w:rPr>
          <w:sz w:val="16"/>
          <w:szCs w:val="16"/>
        </w:rPr>
      </w:pPr>
    </w:p>
    <w:p w14:paraId="6AFD44F9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*Pour insérer une image</w:t>
      </w:r>
    </w:p>
    <w:p w14:paraId="114BFC92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3 formats d'images jpeg (photos, png(illustrations), gif (animations)</w:t>
      </w:r>
    </w:p>
    <w:p w14:paraId="2B25271C" w14:textId="77777777" w:rsidR="00EA1AD2" w:rsidRDefault="00EA1AD2">
      <w:pPr>
        <w:rPr>
          <w:sz w:val="16"/>
          <w:szCs w:val="16"/>
        </w:rPr>
      </w:pPr>
    </w:p>
    <w:p w14:paraId="4B5A2E3E" w14:textId="77777777" w:rsidR="00EA1AD2" w:rsidRDefault="00E5324E">
      <w:proofErr w:type="gramStart"/>
      <w:r>
        <w:rPr>
          <w:rFonts w:ascii="Courier New" w:eastAsia="Courier New" w:hAnsi="Courier New" w:cs="Courier New"/>
          <w:sz w:val="16"/>
          <w:szCs w:val="16"/>
        </w:rPr>
        <w:t>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utilise les balise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img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 ! </w:t>
      </w:r>
      <w:r>
        <w:rPr>
          <w:rFonts w:ascii="Courier New" w:eastAsia="Courier New" w:hAnsi="Courier New" w:cs="Courier New"/>
          <w:sz w:val="16"/>
          <w:szCs w:val="16"/>
        </w:rPr>
        <w:t>pour l'image,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4DBB"/>
          <w:sz w:val="16"/>
          <w:szCs w:val="16"/>
        </w:rPr>
        <w:t>src</w:t>
      </w:r>
      <w:r>
        <w:rPr>
          <w:rFonts w:ascii="Courier New" w:eastAsia="Courier New" w:hAnsi="Courier New" w:cs="Courier New"/>
          <w:sz w:val="16"/>
          <w:szCs w:val="16"/>
        </w:rPr>
        <w:t xml:space="preserve"> indique ou se trouve l'image, </w:t>
      </w:r>
      <w:r>
        <w:rPr>
          <w:rFonts w:ascii="Courier New" w:eastAsia="Courier New" w:hAnsi="Courier New" w:cs="Courier New"/>
          <w:color w:val="004DBB"/>
          <w:sz w:val="16"/>
          <w:szCs w:val="16"/>
        </w:rPr>
        <w:t xml:space="preserve">alt </w:t>
      </w:r>
      <w:r>
        <w:rPr>
          <w:rFonts w:ascii="Courier New" w:eastAsia="Courier New" w:hAnsi="Courier New" w:cs="Courier New"/>
          <w:sz w:val="16"/>
          <w:szCs w:val="16"/>
        </w:rPr>
        <w:t>signifie texte indicatif.</w:t>
      </w:r>
    </w:p>
    <w:p w14:paraId="5DACEEE4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 xml:space="preserve">                        </w:t>
      </w:r>
    </w:p>
    <w:p w14:paraId="4E559005" w14:textId="77777777" w:rsidR="00EA1AD2" w:rsidRDefault="00E5324E"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ex:</w:t>
      </w:r>
      <w:proofErr w:type="gramEnd"/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&lt;p&gt;</w:t>
      </w:r>
    </w:p>
    <w:p w14:paraId="4382FEEF" w14:textId="1A6B5E01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Voici une photo que j'ai prise lors de mes dernières vacances à</w:t>
      </w:r>
      <w:r w:rsidR="003A0E69"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la montagne :&lt;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137AFEFA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img</w:t>
      </w:r>
      <w:proofErr w:type="spellEnd"/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src="images/montagne.jpg" alt="Photo de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montagne" /&gt;</w:t>
      </w:r>
    </w:p>
    <w:p w14:paraId="709482BA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&lt;/p&gt;</w:t>
      </w:r>
    </w:p>
    <w:p w14:paraId="0C680578" w14:textId="77777777" w:rsidR="00EA1AD2" w:rsidRDefault="00EA1AD2">
      <w:pPr>
        <w:rPr>
          <w:sz w:val="16"/>
          <w:szCs w:val="16"/>
        </w:rPr>
      </w:pPr>
    </w:p>
    <w:p w14:paraId="0DA695A7" w14:textId="77777777" w:rsidR="00EA1AD2" w:rsidRDefault="00E5324E">
      <w:r>
        <w:rPr>
          <w:rFonts w:ascii="Courier New" w:eastAsia="Courier New" w:hAnsi="Courier New" w:cs="Courier New"/>
          <w:sz w:val="16"/>
          <w:szCs w:val="16"/>
        </w:rPr>
        <w:t>*Pour ajouter une infobulle</w:t>
      </w:r>
    </w:p>
    <w:p w14:paraId="4AC7DEF7" w14:textId="77777777" w:rsidR="00EA1AD2" w:rsidRDefault="00E5324E">
      <w:proofErr w:type="gramStart"/>
      <w:r>
        <w:rPr>
          <w:rFonts w:ascii="Courier New" w:eastAsia="Courier New" w:hAnsi="Courier New" w:cs="Courier New"/>
          <w:sz w:val="16"/>
          <w:szCs w:val="16"/>
        </w:rPr>
        <w:t>ex: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&lt;p&gt;</w:t>
      </w:r>
    </w:p>
    <w:p w14:paraId="70C18584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Voici une photo que j'ai prise lors de mes dernières vacances à la montagne :&lt;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br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/&gt;</w:t>
      </w:r>
    </w:p>
    <w:p w14:paraId="4B2C0659" w14:textId="77777777" w:rsidR="00EA1AD2" w:rsidRDefault="00E5324E"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img</w:t>
      </w:r>
      <w:proofErr w:type="spellEnd"/>
      <w:proofErr w:type="gram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 xml:space="preserve"> src="images/montagne.jpg" alt="Photo de   montagne" </w:t>
      </w:r>
      <w:proofErr w:type="spellStart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title</w:t>
      </w:r>
      <w:proofErr w:type="spellEnd"/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="C'est beau les Alpes quand même !" /&gt;</w:t>
      </w:r>
    </w:p>
    <w:p w14:paraId="72FC65A9" w14:textId="7BC5C480" w:rsidR="00EA1AD2" w:rsidRDefault="00E5324E">
      <w:pPr>
        <w:rPr>
          <w:rFonts w:ascii="Courier New" w:eastAsia="Courier New" w:hAnsi="Courier New" w:cs="Courier New"/>
          <w:b/>
          <w:color w:val="004DBB"/>
          <w:sz w:val="16"/>
          <w:szCs w:val="16"/>
        </w:rPr>
      </w:pPr>
      <w:r>
        <w:rPr>
          <w:rFonts w:ascii="Courier New" w:eastAsia="Courier New" w:hAnsi="Courier New" w:cs="Courier New"/>
          <w:b/>
          <w:color w:val="004DBB"/>
          <w:sz w:val="16"/>
          <w:szCs w:val="16"/>
        </w:rPr>
        <w:t>&lt;/p&gt;</w:t>
      </w:r>
    </w:p>
    <w:p w14:paraId="6D106FD0" w14:textId="2A9E6E95" w:rsidR="00F9137E" w:rsidRDefault="00F9137E">
      <w:pPr>
        <w:rPr>
          <w:rFonts w:ascii="Courier New" w:eastAsia="Courier New" w:hAnsi="Courier New" w:cs="Courier New"/>
          <w:b/>
          <w:color w:val="004DBB"/>
          <w:sz w:val="16"/>
          <w:szCs w:val="16"/>
        </w:rPr>
      </w:pPr>
    </w:p>
    <w:p w14:paraId="1B0512E3" w14:textId="77777777" w:rsidR="00F9137E" w:rsidRDefault="00F9137E"/>
    <w:p w14:paraId="57D502B9" w14:textId="77777777" w:rsidR="00EA1AD2" w:rsidRDefault="00EA1AD2">
      <w:pPr>
        <w:rPr>
          <w:sz w:val="16"/>
          <w:szCs w:val="16"/>
        </w:rPr>
      </w:pPr>
    </w:p>
    <w:p w14:paraId="21D656A4" w14:textId="77777777" w:rsidR="00EA1AD2" w:rsidRDefault="00EA1AD2">
      <w:pPr>
        <w:rPr>
          <w:sz w:val="16"/>
          <w:szCs w:val="16"/>
        </w:rPr>
      </w:pPr>
    </w:p>
    <w:p w14:paraId="36C6867A" w14:textId="77777777" w:rsidR="00EA1AD2" w:rsidRDefault="00EA1AD2">
      <w:pPr>
        <w:rPr>
          <w:sz w:val="16"/>
          <w:szCs w:val="16"/>
        </w:rPr>
      </w:pPr>
    </w:p>
    <w:p w14:paraId="7921D94C" w14:textId="77777777" w:rsidR="00EA1AD2" w:rsidRDefault="00EA1AD2">
      <w:pPr>
        <w:rPr>
          <w:sz w:val="16"/>
          <w:szCs w:val="16"/>
        </w:rPr>
      </w:pPr>
    </w:p>
    <w:sectPr w:rsidR="00EA1AD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3DABA" w14:textId="77777777" w:rsidR="00E5324E" w:rsidRDefault="00E5324E">
      <w:r>
        <w:separator/>
      </w:r>
    </w:p>
  </w:endnote>
  <w:endnote w:type="continuationSeparator" w:id="0">
    <w:p w14:paraId="488E5244" w14:textId="77777777" w:rsidR="00E5324E" w:rsidRDefault="00E5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ABC86" w14:textId="77777777" w:rsidR="00E5324E" w:rsidRDefault="00E5324E">
      <w:r>
        <w:rPr>
          <w:color w:val="000000"/>
        </w:rPr>
        <w:separator/>
      </w:r>
    </w:p>
  </w:footnote>
  <w:footnote w:type="continuationSeparator" w:id="0">
    <w:p w14:paraId="4AF7AD9B" w14:textId="77777777" w:rsidR="00E5324E" w:rsidRDefault="00E5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A1AD2"/>
    <w:rsid w:val="003A0E69"/>
    <w:rsid w:val="00C04F14"/>
    <w:rsid w:val="00E5324E"/>
    <w:rsid w:val="00EA1AD2"/>
    <w:rsid w:val="00F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4564"/>
  <w15:docId w15:val="{3325523E-F7EB-47BE-A3D6-AACDA275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kern w:val="3"/>
        <w:sz w:val="22"/>
        <w:szCs w:val="22"/>
        <w:lang w:val="fr-FR" w:eastAsia="fr-F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cedric Linder</cp:lastModifiedBy>
  <cp:revision>2</cp:revision>
  <dcterms:created xsi:type="dcterms:W3CDTF">2020-12-16T15:18:00Z</dcterms:created>
  <dcterms:modified xsi:type="dcterms:W3CDTF">2020-12-16T15:18:00Z</dcterms:modified>
</cp:coreProperties>
</file>